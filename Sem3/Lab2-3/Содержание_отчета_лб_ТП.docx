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AE" w:rsidRPr="00D76CC0" w:rsidRDefault="00DE70AE" w:rsidP="00E204C0">
      <w:pPr>
        <w:rPr>
          <w:b/>
          <w:bCs/>
        </w:rPr>
      </w:pPr>
      <w:r w:rsidRPr="00D76CC0">
        <w:rPr>
          <w:b/>
          <w:bCs/>
        </w:rPr>
        <w:t>Содержание отчета по лабораторным работам</w:t>
      </w:r>
      <w:r>
        <w:rPr>
          <w:b/>
          <w:bCs/>
        </w:rPr>
        <w:t xml:space="preserve"> ТП</w:t>
      </w:r>
    </w:p>
    <w:p w:rsidR="00DE70AE" w:rsidRDefault="00DE70AE" w:rsidP="00E204C0"/>
    <w:p w:rsidR="00DE70AE" w:rsidRDefault="00DE70AE" w:rsidP="00D76CC0">
      <w:pPr>
        <w:jc w:val="center"/>
      </w:pPr>
      <w:r>
        <w:t>(это упрощенный вариант, отчет по индивидуальному заданию будет содержать дополнительные пункты)</w:t>
      </w:r>
    </w:p>
    <w:p w:rsidR="00DE70AE" w:rsidRDefault="00DE70AE" w:rsidP="00E204C0"/>
    <w:p w:rsidR="00DE70AE" w:rsidRPr="000F74EF" w:rsidRDefault="00DE70AE" w:rsidP="00E204C0">
      <w:r>
        <w:t>Задание</w:t>
      </w:r>
    </w:p>
    <w:p w:rsidR="00DE70AE" w:rsidRDefault="00DE70AE" w:rsidP="00E204C0">
      <w:r>
        <w:t>1. Постановка задачи</w:t>
      </w:r>
    </w:p>
    <w:p w:rsidR="00DE70AE" w:rsidRPr="00A10986" w:rsidRDefault="00DE70AE" w:rsidP="00652042">
      <w:pPr>
        <w:rPr>
          <w:i/>
          <w:sz w:val="20"/>
          <w:szCs w:val="20"/>
        </w:rPr>
      </w:pPr>
      <w:r>
        <w:tab/>
      </w:r>
      <w:r w:rsidRPr="00A10986">
        <w:rPr>
          <w:i/>
          <w:sz w:val="20"/>
          <w:szCs w:val="20"/>
        </w:rPr>
        <w:t>Функции программы</w:t>
      </w:r>
    </w:p>
    <w:p w:rsidR="00DE70AE" w:rsidRPr="00A10986" w:rsidRDefault="00DE70AE" w:rsidP="00A10986">
      <w:pPr>
        <w:ind w:left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Входные, выходные данные</w:t>
      </w:r>
      <w:r w:rsidRPr="006D5A28">
        <w:rPr>
          <w:i/>
          <w:sz w:val="20"/>
          <w:szCs w:val="20"/>
        </w:rPr>
        <w:t xml:space="preserve"> + </w:t>
      </w:r>
      <w:r w:rsidRPr="00A10986">
        <w:rPr>
          <w:i/>
          <w:sz w:val="20"/>
          <w:szCs w:val="20"/>
        </w:rPr>
        <w:t>Ограничения</w:t>
      </w:r>
    </w:p>
    <w:p w:rsidR="00DE70AE" w:rsidRPr="00A10986" w:rsidRDefault="00DE70AE" w:rsidP="00A10986">
      <w:pPr>
        <w:ind w:left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Вид приложения, среда разработки</w:t>
      </w:r>
    </w:p>
    <w:p w:rsidR="00DE70AE" w:rsidRDefault="00DE70AE" w:rsidP="00E204C0"/>
    <w:p w:rsidR="00DE70AE" w:rsidRDefault="00DE70AE" w:rsidP="00E204C0">
      <w:r>
        <w:t>2. Разработка программы (приложения)</w:t>
      </w:r>
    </w:p>
    <w:p w:rsidR="00DE70AE" w:rsidRDefault="00DE70AE" w:rsidP="009E5416">
      <w:pPr>
        <w:ind w:firstLine="708"/>
      </w:pPr>
      <w:r>
        <w:t>2.1. Разработка структуры приложения</w:t>
      </w:r>
    </w:p>
    <w:p w:rsidR="00DE70AE" w:rsidRPr="006D5A28" w:rsidRDefault="00DE70AE" w:rsidP="006D5A28">
      <w:pPr>
        <w:ind w:firstLine="70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При структурном подходе:</w:t>
      </w:r>
    </w:p>
    <w:p w:rsidR="00DE70AE" w:rsidRPr="004B4B12" w:rsidRDefault="00DE70AE" w:rsidP="009E5416">
      <w:pPr>
        <w:ind w:left="1416" w:firstLine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рисунок структуры приложения</w:t>
      </w:r>
    </w:p>
    <w:p w:rsidR="00DE70AE" w:rsidRDefault="00DE70AE" w:rsidP="00A10986">
      <w:pPr>
        <w:ind w:left="2124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для каждой функции: имя, назнач</w:t>
      </w:r>
      <w:r>
        <w:rPr>
          <w:i/>
          <w:sz w:val="20"/>
          <w:szCs w:val="20"/>
        </w:rPr>
        <w:t>ение, входные, выходные  данные</w:t>
      </w:r>
    </w:p>
    <w:p w:rsidR="00DE70AE" w:rsidRDefault="00DE70AE" w:rsidP="006D5A28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  <w:t xml:space="preserve">        При ОО подходе:</w:t>
      </w:r>
    </w:p>
    <w:p w:rsidR="00DE70AE" w:rsidRPr="00A10986" w:rsidRDefault="00DE70AE" w:rsidP="006D5A28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Описание классов, полей и методов классов</w:t>
      </w:r>
      <w:bookmarkStart w:id="0" w:name="_GoBack"/>
      <w:bookmarkEnd w:id="0"/>
    </w:p>
    <w:p w:rsidR="00DE70AE" w:rsidRDefault="00DE70AE" w:rsidP="00FF734D">
      <w:r>
        <w:t xml:space="preserve">            2.2. Разработка схемы алгоритма (если нужно)</w:t>
      </w:r>
      <w:r>
        <w:br/>
        <w:t xml:space="preserve">                       </w:t>
      </w:r>
      <w:r>
        <w:rPr>
          <w:i/>
          <w:sz w:val="20"/>
          <w:szCs w:val="20"/>
        </w:rPr>
        <w:t>рисунок схемы алгоритма + описание</w:t>
      </w:r>
    </w:p>
    <w:p w:rsidR="00DE70AE" w:rsidRDefault="00DE70AE" w:rsidP="009E5416">
      <w:pPr>
        <w:ind w:firstLine="708"/>
      </w:pPr>
    </w:p>
    <w:p w:rsidR="00DE70AE" w:rsidRDefault="00DE70AE" w:rsidP="00E204C0">
      <w:r>
        <w:t>3. Реализация и тестирование программы</w:t>
      </w:r>
    </w:p>
    <w:p w:rsidR="00DE70AE" w:rsidRDefault="00DE70AE" w:rsidP="00E204C0">
      <w:r>
        <w:tab/>
        <w:t xml:space="preserve">3.1. Описание разработанной программы </w:t>
      </w:r>
    </w:p>
    <w:p w:rsidR="00DE70AE" w:rsidRDefault="00DE70AE" w:rsidP="008A3A96">
      <w:pPr>
        <w:ind w:left="708"/>
      </w:pPr>
      <w:r>
        <w:t>3.2. Тестирование программы</w:t>
      </w:r>
    </w:p>
    <w:p w:rsidR="00DE70AE" w:rsidRDefault="00DE70AE" w:rsidP="00E204C0"/>
    <w:p w:rsidR="00DE70AE" w:rsidRPr="00AF6A5E" w:rsidRDefault="00DE70AE" w:rsidP="00944965">
      <w:pPr>
        <w:ind w:firstLine="720"/>
        <w:jc w:val="both"/>
        <w:rPr>
          <w:i/>
          <w:sz w:val="20"/>
          <w:szCs w:val="20"/>
        </w:rPr>
      </w:pPr>
      <w:r w:rsidRPr="00AF6A5E">
        <w:rPr>
          <w:i/>
          <w:sz w:val="20"/>
          <w:szCs w:val="20"/>
        </w:rPr>
        <w:t xml:space="preserve">Наиболее распространенный метод – функциональное тестирование (тестирование по </w:t>
      </w:r>
      <w:r>
        <w:rPr>
          <w:i/>
          <w:sz w:val="20"/>
          <w:szCs w:val="20"/>
        </w:rPr>
        <w:t>«</w:t>
      </w:r>
      <w:r w:rsidRPr="00AF6A5E">
        <w:rPr>
          <w:i/>
          <w:sz w:val="20"/>
          <w:szCs w:val="20"/>
        </w:rPr>
        <w:t xml:space="preserve">входу </w:t>
      </w:r>
      <w:r>
        <w:rPr>
          <w:i/>
          <w:sz w:val="20"/>
          <w:szCs w:val="20"/>
        </w:rPr>
        <w:t xml:space="preserve">– </w:t>
      </w:r>
      <w:r w:rsidRPr="00AF6A5E">
        <w:rPr>
          <w:i/>
          <w:sz w:val="20"/>
          <w:szCs w:val="20"/>
        </w:rPr>
        <w:t>выходу</w:t>
      </w:r>
      <w:r>
        <w:rPr>
          <w:i/>
          <w:sz w:val="20"/>
          <w:szCs w:val="20"/>
        </w:rPr>
        <w:t>»</w:t>
      </w:r>
      <w:r w:rsidRPr="00AF6A5E">
        <w:rPr>
          <w:i/>
          <w:sz w:val="20"/>
          <w:szCs w:val="20"/>
        </w:rPr>
        <w:t xml:space="preserve"> или «черный ящик»).</w:t>
      </w:r>
    </w:p>
    <w:p w:rsidR="00DE70AE" w:rsidRPr="00AF6A5E" w:rsidRDefault="00DE70AE" w:rsidP="00944965">
      <w:pPr>
        <w:ind w:firstLine="720"/>
        <w:jc w:val="both"/>
        <w:rPr>
          <w:i/>
          <w:sz w:val="20"/>
          <w:szCs w:val="20"/>
        </w:rPr>
      </w:pPr>
      <w:r w:rsidRPr="00AF6A5E">
        <w:rPr>
          <w:i/>
          <w:sz w:val="20"/>
          <w:szCs w:val="20"/>
        </w:rPr>
        <w:t>Тестирование проводить на нескольких наборах данных -  в нормальных, граничных и исключительных условиях, привести результаты тестирования</w:t>
      </w:r>
      <w:r>
        <w:rPr>
          <w:i/>
          <w:sz w:val="20"/>
          <w:szCs w:val="20"/>
        </w:rPr>
        <w:t xml:space="preserve"> (скриншоты)</w:t>
      </w:r>
      <w:r w:rsidRPr="00AF6A5E">
        <w:rPr>
          <w:i/>
          <w:sz w:val="20"/>
          <w:szCs w:val="20"/>
        </w:rPr>
        <w:t>.</w:t>
      </w:r>
    </w:p>
    <w:p w:rsidR="00DE70AE" w:rsidRDefault="00DE70AE" w:rsidP="00E204C0"/>
    <w:p w:rsidR="00DE70AE" w:rsidRDefault="00DE70AE" w:rsidP="00E204C0">
      <w:r>
        <w:t>Вывод</w:t>
      </w:r>
    </w:p>
    <w:p w:rsidR="00DE70AE" w:rsidRDefault="00DE70AE" w:rsidP="00E204C0"/>
    <w:p w:rsidR="00DE70AE" w:rsidRDefault="00DE70AE" w:rsidP="00E204C0">
      <w:r>
        <w:t>Приложение. Листинг программы</w:t>
      </w:r>
    </w:p>
    <w:p w:rsidR="00DE70AE" w:rsidRDefault="00DE70AE" w:rsidP="00AF6A5E">
      <w:pPr>
        <w:ind w:firstLine="708"/>
      </w:pPr>
      <w:r>
        <w:rPr>
          <w:i/>
          <w:sz w:val="20"/>
          <w:szCs w:val="20"/>
        </w:rPr>
        <w:t>Код программы с комментариями!</w:t>
      </w:r>
    </w:p>
    <w:sectPr w:rsidR="00DE70AE" w:rsidSect="00D76CC0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4C0"/>
    <w:rsid w:val="00095C18"/>
    <w:rsid w:val="000F74EF"/>
    <w:rsid w:val="00101EA7"/>
    <w:rsid w:val="001B4ED4"/>
    <w:rsid w:val="002108FE"/>
    <w:rsid w:val="0021199F"/>
    <w:rsid w:val="00233E12"/>
    <w:rsid w:val="002A67ED"/>
    <w:rsid w:val="002D0772"/>
    <w:rsid w:val="00493C40"/>
    <w:rsid w:val="004946FC"/>
    <w:rsid w:val="004B4B12"/>
    <w:rsid w:val="00537995"/>
    <w:rsid w:val="00584240"/>
    <w:rsid w:val="00584A32"/>
    <w:rsid w:val="00610E75"/>
    <w:rsid w:val="006272B8"/>
    <w:rsid w:val="00652042"/>
    <w:rsid w:val="0067389E"/>
    <w:rsid w:val="006D5A28"/>
    <w:rsid w:val="006E77B9"/>
    <w:rsid w:val="007414FE"/>
    <w:rsid w:val="007A10AF"/>
    <w:rsid w:val="007A5559"/>
    <w:rsid w:val="007B755B"/>
    <w:rsid w:val="00833683"/>
    <w:rsid w:val="00851E94"/>
    <w:rsid w:val="008A3A96"/>
    <w:rsid w:val="008E7CC5"/>
    <w:rsid w:val="00904BE2"/>
    <w:rsid w:val="00944277"/>
    <w:rsid w:val="00944965"/>
    <w:rsid w:val="009E5416"/>
    <w:rsid w:val="00A10986"/>
    <w:rsid w:val="00AF6A5E"/>
    <w:rsid w:val="00AF7EAA"/>
    <w:rsid w:val="00B10C0B"/>
    <w:rsid w:val="00B125DC"/>
    <w:rsid w:val="00B42816"/>
    <w:rsid w:val="00B73F37"/>
    <w:rsid w:val="00B96E8B"/>
    <w:rsid w:val="00C1373C"/>
    <w:rsid w:val="00C31FEC"/>
    <w:rsid w:val="00CF5B22"/>
    <w:rsid w:val="00D76CC0"/>
    <w:rsid w:val="00DE70AE"/>
    <w:rsid w:val="00E13B93"/>
    <w:rsid w:val="00E204C0"/>
    <w:rsid w:val="00F003E0"/>
    <w:rsid w:val="00F418AF"/>
    <w:rsid w:val="00FD1E5D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C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163</Words>
  <Characters>931</Characters>
  <Application>Microsoft Office Outlook</Application>
  <DocSecurity>0</DocSecurity>
  <Lines>0</Lines>
  <Paragraphs>0</Paragraphs>
  <ScaleCrop>false</ScaleCrop>
  <Company>РОСНОУ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раскатова мв</dc:creator>
  <cp:keywords/>
  <dc:description/>
  <cp:lastModifiedBy>Marina</cp:lastModifiedBy>
  <cp:revision>5</cp:revision>
  <dcterms:created xsi:type="dcterms:W3CDTF">2020-09-09T16:39:00Z</dcterms:created>
  <dcterms:modified xsi:type="dcterms:W3CDTF">2020-09-09T16:42:00Z</dcterms:modified>
</cp:coreProperties>
</file>